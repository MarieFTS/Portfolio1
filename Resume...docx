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450" w:tblpY="-1414"/>
        <w:tblW w:w="522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473"/>
        <w:gridCol w:w="723"/>
        <w:gridCol w:w="6189"/>
      </w:tblGrid>
      <w:tr w:rsidR="00B93310" w:rsidRPr="005152F2" w14:paraId="7EEDA09E" w14:textId="77777777" w:rsidTr="00070115">
        <w:tc>
          <w:tcPr>
            <w:tcW w:w="3473" w:type="dxa"/>
          </w:tcPr>
          <w:sdt>
            <w:sdtPr>
              <w:rPr>
                <w:rFonts w:cs="Ö´,"/>
                <w:b/>
                <w:bCs/>
                <w:color w:val="000000"/>
                <w:sz w:val="24"/>
                <w:szCs w:val="24"/>
              </w:rPr>
              <w:alias w:val="Your Name:"/>
              <w:tag w:val="Your Name:"/>
              <w:id w:val="-1220516334"/>
              <w:placeholder>
                <w:docPart w:val="927BFD19CFFEEB41A04879C74286245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E32882A" w14:textId="30FB7ABB" w:rsidR="00B93310" w:rsidRPr="00A15684" w:rsidRDefault="004460D5" w:rsidP="00EB57AA">
                <w:pPr>
                  <w:pStyle w:val="Heading1"/>
                  <w:rPr>
                    <w:b/>
                    <w:bCs/>
                    <w:sz w:val="24"/>
                    <w:szCs w:val="24"/>
                  </w:rPr>
                </w:pPr>
                <w:r w:rsidRPr="00A15684">
                  <w:rPr>
                    <w:rFonts w:cs="Ö´,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Pr="00A15684">
                  <w:rPr>
                    <w:rFonts w:cs="Ö´,"/>
                    <w:b/>
                    <w:bCs/>
                    <w:color w:val="000000"/>
                    <w:sz w:val="24"/>
                    <w:szCs w:val="24"/>
                  </w:rPr>
                  <w:t>Marie</w:t>
                </w:r>
                <w:r w:rsidRPr="00A15684">
                  <w:rPr>
                    <w:rFonts w:cs="Ö´,"/>
                    <w:b/>
                    <w:bCs/>
                    <w:color w:val="000000"/>
                    <w:sz w:val="24"/>
                    <w:szCs w:val="24"/>
                  </w:rPr>
                  <w:t xml:space="preserve"> Odile</w:t>
                </w:r>
                <w:r w:rsidRPr="00A15684">
                  <w:rPr>
                    <w:rFonts w:cs="Ö´,"/>
                    <w:b/>
                    <w:bCs/>
                    <w:color w:val="000000"/>
                    <w:sz w:val="24"/>
                    <w:szCs w:val="24"/>
                  </w:rPr>
                  <w:t xml:space="preserve"> Fotso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473"/>
            </w:tblGrid>
            <w:tr w:rsidR="00441EB9" w:rsidRPr="00EB57AA" w14:paraId="29C20E5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39EAF90" w14:textId="77777777" w:rsidR="00441EB9" w:rsidRPr="00EB57AA" w:rsidRDefault="00441EB9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r w:rsidRPr="00EB57AA">
                    <w:rPr>
                      <w:noProof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6141B9D5" wp14:editId="3182FAD2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7F3C22A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B57AA" w14:paraId="4985EC1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93503B3" w14:textId="7881AE8D" w:rsidR="004460D5" w:rsidRPr="00EB57AA" w:rsidRDefault="004460D5" w:rsidP="00EB57AA">
                  <w:pPr>
                    <w:framePr w:hSpace="180" w:wrap="around" w:hAnchor="margin" w:x="-450" w:y="-1414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563C2"/>
                    </w:rPr>
                  </w:pPr>
                  <w:r w:rsidRPr="00EB57AA">
                    <w:rPr>
                      <w:rFonts w:asciiTheme="majorHAnsi" w:hAnsiTheme="majorHAnsi" w:cs="Ö´,"/>
                      <w:color w:val="0563C2"/>
                    </w:rPr>
                    <w:t xml:space="preserve"> </w:t>
                  </w:r>
                  <w:r w:rsidRPr="00EB57AA">
                    <w:rPr>
                      <w:rFonts w:asciiTheme="majorHAnsi" w:hAnsiTheme="majorHAnsi" w:cs="Ö´,"/>
                      <w:color w:val="0563C2"/>
                    </w:rPr>
                    <w:t>Marieodilefotsoo@gmail.com</w:t>
                  </w:r>
                </w:p>
                <w:p w14:paraId="14ACF028" w14:textId="42806193" w:rsidR="00441EB9" w:rsidRPr="00EB57AA" w:rsidRDefault="00441EB9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</w:p>
              </w:tc>
            </w:tr>
            <w:tr w:rsidR="00441EB9" w:rsidRPr="00EB57AA" w14:paraId="386E51A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1C046F1" w14:textId="77777777" w:rsidR="00441EB9" w:rsidRPr="00EB57AA" w:rsidRDefault="00441EB9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r w:rsidRPr="00EB57AA">
                    <w:rPr>
                      <w:noProof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08DD06FC" wp14:editId="2261A9F8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D2502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B57AA" w14:paraId="74A2332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A6858CC" w14:textId="47C91A1C" w:rsidR="004460D5" w:rsidRPr="00EB57AA" w:rsidRDefault="004460D5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r w:rsidRPr="00EB57AA">
                    <w:rPr>
                      <w:szCs w:val="20"/>
                    </w:rPr>
                    <w:t>6174618675</w:t>
                  </w:r>
                </w:p>
                <w:p w14:paraId="7B408102" w14:textId="7E1EF39D" w:rsidR="00441EB9" w:rsidRPr="00EB57AA" w:rsidRDefault="00441EB9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</w:p>
              </w:tc>
            </w:tr>
            <w:tr w:rsidR="00441EB9" w:rsidRPr="00EB57AA" w14:paraId="0C830F5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90F13B" w14:textId="77777777" w:rsidR="00441EB9" w:rsidRPr="00EB57AA" w:rsidRDefault="00441EB9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r w:rsidRPr="00EB57AA">
                    <w:rPr>
                      <w:noProof/>
                      <w:szCs w:val="20"/>
                    </w:rPr>
                    <mc:AlternateContent>
                      <mc:Choice Requires="wpg">
                        <w:drawing>
                          <wp:inline distT="0" distB="0" distL="0" distR="0" wp14:anchorId="17C26052" wp14:editId="16F5D95F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993BDB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EB57AA" w14:paraId="39E5304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654E1D" w14:textId="0335F375" w:rsidR="00441EB9" w:rsidRPr="00EB57AA" w:rsidRDefault="004460D5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hyperlink r:id="rId6" w:history="1">
                    <w:r w:rsidRPr="00EB57AA">
                      <w:rPr>
                        <w:rStyle w:val="Hyperlink"/>
                        <w:szCs w:val="20"/>
                      </w:rPr>
                      <w:t>https://www.linkedi</w:t>
                    </w:r>
                    <w:r w:rsidRPr="00EB57AA">
                      <w:rPr>
                        <w:rStyle w:val="Hyperlink"/>
                        <w:szCs w:val="20"/>
                      </w:rPr>
                      <w:t>n</w:t>
                    </w:r>
                    <w:r w:rsidRPr="00EB57AA">
                      <w:rPr>
                        <w:rStyle w:val="Hyperlink"/>
                        <w:szCs w:val="20"/>
                      </w:rPr>
                      <w:t>.com/in/marie-fotso-5b75a31a0/</w:t>
                    </w:r>
                  </w:hyperlink>
                </w:p>
                <w:p w14:paraId="1AF16610" w14:textId="2B941675" w:rsidR="004460D5" w:rsidRPr="00EB57AA" w:rsidRDefault="004460D5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</w:p>
              </w:tc>
            </w:tr>
            <w:tr w:rsidR="00441EB9" w:rsidRPr="00EB57AA" w14:paraId="6BF9AADA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287A040A" w14:textId="5523BB08" w:rsidR="004460D5" w:rsidRPr="00EB57AA" w:rsidRDefault="004460D5" w:rsidP="00EB57AA">
                  <w:pPr>
                    <w:pStyle w:val="Heading3"/>
                    <w:framePr w:hSpace="180" w:wrap="around" w:hAnchor="margin" w:x="-450" w:y="-1414"/>
                    <w:jc w:val="both"/>
                    <w:rPr>
                      <w:rFonts w:eastAsiaTheme="minorHAnsi" w:cstheme="minorBidi"/>
                      <w:szCs w:val="20"/>
                    </w:rPr>
                  </w:pPr>
                </w:p>
              </w:tc>
            </w:tr>
            <w:tr w:rsidR="005A7E57" w:rsidRPr="00EB57AA" w14:paraId="164C110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41C6860" w14:textId="77777777" w:rsidR="002C77B9" w:rsidRPr="00EB57AA" w:rsidRDefault="00000000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Objective:"/>
                      <w:tag w:val="Objective:"/>
                      <w:id w:val="319159961"/>
                      <w:placeholder>
                        <w:docPart w:val="A371B8DE92BBF14686203BD7ECE5E4B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EB57AA">
                        <w:rPr>
                          <w:szCs w:val="20"/>
                        </w:rPr>
                        <w:t>Objective</w:t>
                      </w:r>
                    </w:sdtContent>
                  </w:sdt>
                </w:p>
                <w:p w14:paraId="30DD1C65" w14:textId="77777777" w:rsidR="005A7E57" w:rsidRPr="00EB57AA" w:rsidRDefault="00616FF4" w:rsidP="00EB57AA">
                  <w:pPr>
                    <w:pStyle w:val="GraphicElement"/>
                    <w:framePr w:hSpace="180" w:wrap="around" w:hAnchor="margin" w:x="-450" w:y="-1414"/>
                    <w:rPr>
                      <w:rFonts w:asciiTheme="majorHAnsi" w:hAnsiTheme="majorHAnsi"/>
                    </w:rPr>
                  </w:pPr>
                  <w:r w:rsidRPr="00EB57AA">
                    <w:rPr>
                      <w:rFonts w:asciiTheme="majorHAnsi" w:hAnsiTheme="majorHAnsi"/>
                    </w:rPr>
                    <mc:AlternateContent>
                      <mc:Choice Requires="wps">
                        <w:drawing>
                          <wp:inline distT="0" distB="0" distL="0" distR="0" wp14:anchorId="70A0D219" wp14:editId="64A8F8F3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9AF896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D970949" w14:textId="309B92CA" w:rsidR="005A7E57" w:rsidRPr="00EB57AA" w:rsidRDefault="004460D5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/>
                    </w:rPr>
                  </w:pPr>
                  <w:r w:rsidRPr="00EB57AA">
                    <w:rPr>
                      <w:rFonts w:asciiTheme="majorHAnsi" w:hAnsiTheme="majorHAnsi" w:cs="Times New Roman"/>
                      <w:color w:val="000000"/>
                    </w:rPr>
                    <w:t xml:space="preserve"> </w:t>
                  </w:r>
                  <w:r w:rsidRPr="00EB57AA">
                    <w:rPr>
                      <w:rFonts w:asciiTheme="majorHAnsi" w:hAnsiTheme="majorHAnsi" w:cs="Times New Roman"/>
                      <w:color w:val="000000"/>
                    </w:rPr>
                    <w:t>Motivated IT student with a specialization in data analysis, seeking an internship opportunity as an IT</w:t>
                  </w:r>
                  <w:r w:rsidRPr="00EB57AA">
                    <w:rPr>
                      <w:rFonts w:asciiTheme="majorHAnsi" w:hAnsiTheme="majorHAnsi" w:cs="Times New Roman"/>
                      <w:color w:val="000000"/>
                    </w:rPr>
                    <w:t xml:space="preserve"> </w:t>
                  </w:r>
                  <w:r w:rsidRPr="00EB57AA">
                    <w:rPr>
                      <w:rFonts w:asciiTheme="majorHAnsi" w:hAnsiTheme="majorHAnsi" w:cs="Times New Roman"/>
                      <w:color w:val="000000"/>
                    </w:rPr>
                    <w:t xml:space="preserve">Intern within tech companies. </w:t>
                  </w:r>
                </w:p>
              </w:tc>
            </w:tr>
            <w:tr w:rsidR="00463463" w:rsidRPr="00EB57AA" w14:paraId="39F03EC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F354B3F" w14:textId="77777777" w:rsidR="005A7E57" w:rsidRPr="00EB57AA" w:rsidRDefault="00000000" w:rsidP="00EB57AA">
                  <w:pPr>
                    <w:pStyle w:val="Heading3"/>
                    <w:framePr w:hSpace="180" w:wrap="around" w:hAnchor="margin" w:x="-450" w:y="-1414"/>
                    <w:rPr>
                      <w:szCs w:val="20"/>
                    </w:rPr>
                  </w:pPr>
                  <w:sdt>
                    <w:sdtPr>
                      <w:rPr>
                        <w:szCs w:val="20"/>
                      </w:rPr>
                      <w:alias w:val="Skills:"/>
                      <w:tag w:val="Skills:"/>
                      <w:id w:val="1490835561"/>
                      <w:placeholder>
                        <w:docPart w:val="7111C87DD1852745A7869F31563C2EA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EB57AA">
                        <w:rPr>
                          <w:szCs w:val="20"/>
                        </w:rPr>
                        <w:t>Skills</w:t>
                      </w:r>
                    </w:sdtContent>
                  </w:sdt>
                </w:p>
                <w:p w14:paraId="3A94A1B4" w14:textId="77777777" w:rsidR="00616FF4" w:rsidRPr="00EB57AA" w:rsidRDefault="00616FF4" w:rsidP="00EB57AA">
                  <w:pPr>
                    <w:pStyle w:val="GraphicElement"/>
                    <w:framePr w:hSpace="180" w:wrap="around" w:hAnchor="margin" w:x="-450" w:y="-1414"/>
                    <w:rPr>
                      <w:rFonts w:asciiTheme="majorHAnsi" w:hAnsiTheme="majorHAnsi"/>
                    </w:rPr>
                  </w:pPr>
                  <w:r w:rsidRPr="00EB57AA">
                    <w:rPr>
                      <w:rFonts w:asciiTheme="majorHAnsi" w:hAnsiTheme="majorHAnsi"/>
                    </w:rPr>
                    <mc:AlternateContent>
                      <mc:Choice Requires="wps">
                        <w:drawing>
                          <wp:inline distT="0" distB="0" distL="0" distR="0" wp14:anchorId="41636376" wp14:editId="1CEB6FE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E5B0FB4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99AF9D1" w14:textId="68A17C5D" w:rsidR="00EB57AA" w:rsidRPr="00EB57AA" w:rsidRDefault="00EB57AA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 w:rsidRPr="00EB57AA">
                    <w:rPr>
                      <w:rFonts w:asciiTheme="majorHAnsi" w:hAnsiTheme="majorHAnsi" w:cs="Ö´,"/>
                      <w:color w:val="000000"/>
                    </w:rPr>
                    <w:t>- Data Analysis</w:t>
                  </w:r>
                  <w:r>
                    <w:rPr>
                      <w:rFonts w:asciiTheme="majorHAnsi" w:hAnsiTheme="majorHAnsi" w:cs="Ö´,"/>
                      <w:color w:val="000000"/>
                    </w:rPr>
                    <w:t xml:space="preserve">   -</w:t>
                  </w:r>
                  <w:r w:rsidRPr="00EB57AA">
                    <w:rPr>
                      <w:rFonts w:asciiTheme="majorHAnsi" w:hAnsiTheme="majorHAnsi" w:cs="Ö´,"/>
                      <w:color w:val="000000"/>
                    </w:rPr>
                    <w:t xml:space="preserve"> SQL</w:t>
                  </w:r>
                </w:p>
                <w:p w14:paraId="6B65F4D3" w14:textId="06732433" w:rsidR="00070115" w:rsidRDefault="00EB57AA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 w:rsidRPr="00EB57AA">
                    <w:rPr>
                      <w:rFonts w:asciiTheme="majorHAnsi" w:hAnsiTheme="majorHAnsi" w:cs="Ö´,"/>
                      <w:color w:val="000000"/>
                    </w:rPr>
                    <w:t>- Python</w:t>
                  </w:r>
                  <w:r>
                    <w:rPr>
                      <w:rFonts w:asciiTheme="majorHAnsi" w:hAnsiTheme="majorHAnsi" w:cs="Ö´,"/>
                      <w:color w:val="000000"/>
                    </w:rPr>
                    <w:t xml:space="preserve">.    </w:t>
                  </w:r>
                  <w:r w:rsidR="00070115">
                    <w:rPr>
                      <w:rFonts w:asciiTheme="majorHAnsi" w:hAnsiTheme="majorHAnsi" w:cs="Ö´,"/>
                      <w:color w:val="000000"/>
                    </w:rPr>
                    <w:t>-Java</w:t>
                  </w:r>
                </w:p>
                <w:p w14:paraId="70C49748" w14:textId="0A4071ED" w:rsidR="00EB57AA" w:rsidRPr="00EB57AA" w:rsidRDefault="00070115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>
                    <w:rPr>
                      <w:rFonts w:asciiTheme="majorHAnsi" w:hAnsiTheme="majorHAnsi" w:cs="Ö´,"/>
                      <w:color w:val="000000"/>
                    </w:rPr>
                    <w:t>-</w:t>
                  </w:r>
                  <w:r w:rsidR="00EB57AA" w:rsidRPr="00EB57AA">
                    <w:rPr>
                      <w:rFonts w:asciiTheme="majorHAnsi" w:hAnsiTheme="majorHAnsi" w:cs="Ö´,"/>
                      <w:color w:val="000000"/>
                    </w:rPr>
                    <w:t>Data Visualization (Tableau)</w:t>
                  </w:r>
                </w:p>
                <w:p w14:paraId="3D1D1159" w14:textId="49CF16AB" w:rsidR="00EB57AA" w:rsidRDefault="00EB57AA" w:rsidP="0007011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 w:rsidRPr="00EB57AA">
                    <w:rPr>
                      <w:rFonts w:asciiTheme="majorHAnsi" w:hAnsiTheme="majorHAnsi" w:cs="Ö´,"/>
                      <w:color w:val="000000"/>
                    </w:rPr>
                    <w:t>- Statistical Analysis</w:t>
                  </w:r>
                  <w:r>
                    <w:rPr>
                      <w:rFonts w:asciiTheme="majorHAnsi" w:hAnsiTheme="majorHAnsi" w:cs="Ö´,"/>
                      <w:color w:val="000000"/>
                    </w:rPr>
                    <w:t xml:space="preserve"> </w:t>
                  </w:r>
                  <w:r w:rsidR="00070115" w:rsidRPr="00EB57AA">
                    <w:rPr>
                      <w:rFonts w:asciiTheme="majorHAnsi" w:hAnsiTheme="majorHAnsi" w:cs="Ö´,"/>
                      <w:color w:val="000000"/>
                    </w:rPr>
                    <w:t>-</w:t>
                  </w:r>
                  <w:r w:rsidR="00070115">
                    <w:rPr>
                      <w:rFonts w:asciiTheme="majorHAnsi" w:hAnsiTheme="majorHAnsi" w:cs="Ö´,"/>
                      <w:color w:val="000000"/>
                    </w:rPr>
                    <w:t xml:space="preserve">French Speaker </w:t>
                  </w:r>
                </w:p>
                <w:p w14:paraId="003A8E20" w14:textId="335EC27D" w:rsidR="00EB57AA" w:rsidRPr="00EB57AA" w:rsidRDefault="00EB57AA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>
                    <w:rPr>
                      <w:rFonts w:asciiTheme="majorHAnsi" w:hAnsiTheme="majorHAnsi" w:cs="Ö´,"/>
                      <w:color w:val="000000"/>
                    </w:rPr>
                    <w:t>-</w:t>
                  </w:r>
                  <w:r w:rsidRPr="00EB57AA">
                    <w:rPr>
                      <w:rFonts w:asciiTheme="majorHAnsi" w:hAnsiTheme="majorHAnsi" w:cs="Ö´,"/>
                      <w:color w:val="000000"/>
                    </w:rPr>
                    <w:t>Database</w:t>
                  </w:r>
                  <w:r>
                    <w:rPr>
                      <w:rFonts w:asciiTheme="majorHAnsi" w:hAnsiTheme="majorHAnsi" w:cs="Ö´,"/>
                      <w:color w:val="000000"/>
                    </w:rPr>
                    <w:t xml:space="preserve"> </w:t>
                  </w:r>
                  <w:r w:rsidR="00070115" w:rsidRPr="00EB57AA">
                    <w:rPr>
                      <w:rFonts w:asciiTheme="majorHAnsi" w:hAnsiTheme="majorHAnsi" w:cs="Ö´,"/>
                      <w:color w:val="000000"/>
                    </w:rPr>
                    <w:t>Management</w:t>
                  </w:r>
                  <w:r w:rsidR="00070115">
                    <w:rPr>
                      <w:rFonts w:asciiTheme="majorHAnsi" w:hAnsiTheme="majorHAnsi" w:cs="Ö´,"/>
                      <w:color w:val="000000"/>
                    </w:rPr>
                    <w:t xml:space="preserve"> -</w:t>
                  </w:r>
                  <w:r w:rsidRPr="00EB57AA">
                    <w:rPr>
                      <w:rFonts w:asciiTheme="majorHAnsi" w:hAnsiTheme="majorHAnsi" w:cs="Ö´,"/>
                      <w:color w:val="000000"/>
                    </w:rPr>
                    <w:t xml:space="preserve"> Microsoft Office </w:t>
                  </w:r>
                </w:p>
                <w:p w14:paraId="616B1B3E" w14:textId="77777777" w:rsidR="00EB57AA" w:rsidRPr="00EB57AA" w:rsidRDefault="00EB57AA" w:rsidP="00EB57AA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 w:rsidRPr="00EB57AA">
                    <w:rPr>
                      <w:rFonts w:asciiTheme="majorHAnsi" w:hAnsiTheme="majorHAnsi" w:cs="Ö´,"/>
                      <w:color w:val="000000"/>
                    </w:rPr>
                    <w:t>- Problem Solving</w:t>
                  </w:r>
                </w:p>
                <w:p w14:paraId="730C4CEE" w14:textId="37228CC4" w:rsidR="00463463" w:rsidRPr="002D2CF9" w:rsidRDefault="00EB57AA" w:rsidP="002D2CF9">
                  <w:pPr>
                    <w:framePr w:wrap="auto" w:hAnchor="text" w:x="-450"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ajorHAnsi" w:hAnsiTheme="majorHAnsi" w:cs="Ö´,"/>
                      <w:color w:val="000000"/>
                    </w:rPr>
                  </w:pPr>
                  <w:r w:rsidRPr="00EB57AA">
                    <w:rPr>
                      <w:rFonts w:asciiTheme="majorHAnsi" w:hAnsiTheme="majorHAnsi" w:cs="Ö´,"/>
                      <w:color w:val="000000"/>
                    </w:rPr>
                    <w:t>- Strong Communication Skill</w:t>
                  </w:r>
                </w:p>
              </w:tc>
            </w:tr>
          </w:tbl>
          <w:p w14:paraId="50A5E702" w14:textId="77777777" w:rsidR="00B93310" w:rsidRPr="00EB57AA" w:rsidRDefault="00B93310" w:rsidP="00EB57AA">
            <w:pPr>
              <w:rPr>
                <w:rFonts w:asciiTheme="majorHAnsi" w:hAnsiTheme="majorHAnsi"/>
              </w:rPr>
            </w:pPr>
          </w:p>
        </w:tc>
        <w:tc>
          <w:tcPr>
            <w:tcW w:w="723" w:type="dxa"/>
          </w:tcPr>
          <w:p w14:paraId="079C1BD6" w14:textId="77777777" w:rsidR="00B93310" w:rsidRPr="005152F2" w:rsidRDefault="00B93310" w:rsidP="00EB57AA"/>
        </w:tc>
        <w:tc>
          <w:tcPr>
            <w:tcW w:w="6189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89"/>
            </w:tblGrid>
            <w:tr w:rsidR="008F6337" w14:paraId="24114A7E" w14:textId="77777777" w:rsidTr="005C15F6">
              <w:trPr>
                <w:trHeight w:val="4104"/>
              </w:trPr>
              <w:tc>
                <w:tcPr>
                  <w:tcW w:w="618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AE487A2" w14:textId="77777777" w:rsidR="008F6337" w:rsidRPr="005152F2" w:rsidRDefault="00000000" w:rsidP="00EB57AA">
                  <w:pPr>
                    <w:pStyle w:val="Heading2"/>
                    <w:framePr w:hSpace="180" w:wrap="around" w:hAnchor="margin" w:x="-450" w:y="-1414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E2364268C8D454EB844ABF10F7604E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43C8600B" w14:textId="268D00A3" w:rsidR="00A15684" w:rsidRPr="00A15684" w:rsidRDefault="00A15684" w:rsidP="00A15684">
                  <w:pPr>
                    <w:pStyle w:val="Heading2"/>
                    <w:rPr>
                      <w:b/>
                      <w:sz w:val="20"/>
                      <w:szCs w:val="20"/>
                    </w:rPr>
                  </w:pPr>
                  <w:r w:rsidRPr="00A15684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14:paraId="01A98FB1" w14:textId="408E7DF4" w:rsidR="00A15684" w:rsidRDefault="00A15684" w:rsidP="00EB57AA">
                  <w:pPr>
                    <w:pStyle w:val="Heading5"/>
                    <w:framePr w:hSpace="180" w:wrap="around" w:hAnchor="margin" w:x="-450" w:y="-1414"/>
                    <w:rPr>
                      <w:b/>
                      <w:caps/>
                      <w:sz w:val="21"/>
                      <w:szCs w:val="21"/>
                    </w:rPr>
                  </w:pPr>
                  <w:r>
                    <w:rPr>
                      <w:b/>
                      <w:caps/>
                      <w:sz w:val="21"/>
                      <w:szCs w:val="21"/>
                    </w:rPr>
                    <w:t>English Tutor / Orientation Leader MCC</w:t>
                  </w:r>
                </w:p>
                <w:p w14:paraId="744CC735" w14:textId="4955F51F" w:rsidR="008F6337" w:rsidRPr="00A15684" w:rsidRDefault="00A15684" w:rsidP="00EB57AA">
                  <w:pPr>
                    <w:pStyle w:val="Heading5"/>
                    <w:framePr w:hSpace="180" w:wrap="around" w:hAnchor="margin" w:x="-450" w:y="-1414"/>
                  </w:pPr>
                  <w:r w:rsidRPr="00A15684">
                    <w:rPr>
                      <w:b/>
                      <w:caps/>
                      <w:sz w:val="21"/>
                      <w:szCs w:val="21"/>
                    </w:rPr>
                    <w:t>Lowell, MA, 09/2021-05/2022</w:t>
                  </w:r>
                </w:p>
                <w:p w14:paraId="342FD2E4" w14:textId="13FCE5B1" w:rsidR="00A15684" w:rsidRPr="00A15684" w:rsidRDefault="00A15684" w:rsidP="00A15684">
                  <w:pPr>
                    <w:framePr w:hSpace="180" w:wrap="around" w:hAnchor="margin" w:x="-450" w:y="-1414"/>
                    <w:jc w:val="left"/>
                  </w:pPr>
                  <w:r w:rsidRPr="00A15684">
                    <w:t>- Tutored students in English language skills, including reading, writing, and</w:t>
                  </w:r>
                  <w:r w:rsidRPr="00A15684">
                    <w:t xml:space="preserve"> </w:t>
                  </w:r>
                  <w:r w:rsidRPr="00A15684">
                    <w:t>speaking.</w:t>
                  </w:r>
                </w:p>
                <w:p w14:paraId="6BE1825C" w14:textId="77777777" w:rsidR="00A15684" w:rsidRPr="00A15684" w:rsidRDefault="00A15684" w:rsidP="00A15684">
                  <w:pPr>
                    <w:framePr w:hSpace="180" w:wrap="around" w:hAnchor="margin" w:x="-450" w:y="-1414"/>
                    <w:jc w:val="left"/>
                  </w:pPr>
                  <w:r w:rsidRPr="00A15684">
                    <w:t>- Improved students' English proficiency and comprehension through one-on-one instruction.</w:t>
                  </w:r>
                </w:p>
                <w:p w14:paraId="567B31FC" w14:textId="77777777" w:rsidR="006A1CFA" w:rsidRDefault="00A15684" w:rsidP="006A1CFA">
                  <w:pPr>
                    <w:framePr w:hSpace="180" w:wrap="around" w:hAnchor="margin" w:x="-450" w:y="-1414"/>
                    <w:jc w:val="left"/>
                  </w:pPr>
                  <w:r w:rsidRPr="00A15684">
                    <w:t>- Facilitated orientation sessions for incoming students to help them acclimate to campus life.</w:t>
                  </w:r>
                </w:p>
                <w:p w14:paraId="06096260" w14:textId="49DA4AFA" w:rsidR="007B2F5C" w:rsidRPr="006A1CFA" w:rsidRDefault="006A1CFA" w:rsidP="006A1CFA">
                  <w:pPr>
                    <w:framePr w:hSpace="180" w:wrap="around" w:hAnchor="margin" w:x="-450" w:y="-1414"/>
                    <w:rPr>
                      <w:b/>
                      <w:bCs/>
                    </w:rPr>
                  </w:pPr>
                  <w:r w:rsidRPr="006A1CFA">
                    <w:rPr>
                      <w:b/>
                      <w:bCs/>
                    </w:rPr>
                    <w:t>Projects</w:t>
                  </w:r>
                </w:p>
                <w:p w14:paraId="310FAE54" w14:textId="5790D263" w:rsidR="007B2F5C" w:rsidRDefault="00070115" w:rsidP="00070115">
                  <w:pPr>
                    <w:pStyle w:val="Heading5"/>
                    <w:framePr w:hSpace="180" w:wrap="around" w:hAnchor="margin" w:x="-450" w:y="-1414"/>
                    <w:jc w:val="both"/>
                  </w:pPr>
                  <w:r>
                    <w:t>-</w:t>
                  </w:r>
                  <w:r w:rsidRPr="00070115">
                    <w:rPr>
                      <w:b/>
                      <w:bCs/>
                    </w:rPr>
                    <w:t>SQL, Employee Data Analysis systems</w:t>
                  </w:r>
                  <w:r>
                    <w:t xml:space="preserve">. This project </w:t>
                  </w:r>
                  <w:r>
                    <w:t>involve</w:t>
                  </w:r>
                  <w:r>
                    <w:t xml:space="preserve">d </w:t>
                  </w:r>
                  <w:r>
                    <w:t>designing and implementing a database system to manage and analyze employee data for a fictional company. This project help</w:t>
                  </w:r>
                  <w:r>
                    <w:t>ed</w:t>
                  </w:r>
                  <w:r>
                    <w:t xml:space="preserve"> </w:t>
                  </w:r>
                  <w:r>
                    <w:t xml:space="preserve">me </w:t>
                  </w:r>
                  <w:r>
                    <w:t>develop essential skills in database design, SQL query writing, and data analysis.</w:t>
                  </w:r>
                </w:p>
                <w:p w14:paraId="3D4B4222" w14:textId="04D7EDB2" w:rsidR="005C15F6" w:rsidRDefault="00070115" w:rsidP="005C15F6">
                  <w:pPr>
                    <w:pStyle w:val="NoSpacing"/>
                    <w:jc w:val="both"/>
                  </w:pPr>
                  <w:r>
                    <w:t>-</w:t>
                  </w:r>
                  <w:r w:rsidR="005C15F6">
                    <w:rPr>
                      <w:b/>
                      <w:bCs/>
                    </w:rPr>
                    <w:t>Python</w:t>
                  </w:r>
                  <w:r w:rsidRPr="005C15F6">
                    <w:rPr>
                      <w:b/>
                      <w:bCs/>
                    </w:rPr>
                    <w:t>,</w:t>
                  </w:r>
                  <w:r w:rsidR="005C15F6" w:rsidRPr="005C15F6">
                    <w:rPr>
                      <w:b/>
                      <w:bCs/>
                    </w:rPr>
                    <w:t xml:space="preserve"> Analyzing covid 19 Data</w:t>
                  </w:r>
                  <w:r w:rsidR="005C15F6">
                    <w:t xml:space="preserve">. </w:t>
                  </w:r>
                  <w:r w:rsidR="005C15F6">
                    <w:t>The goal is to practice data manipulation, visualization, and analysis using Python libraries.</w:t>
                  </w:r>
                </w:p>
                <w:p w14:paraId="37F61C63" w14:textId="0A82188E" w:rsidR="005C15F6" w:rsidRDefault="005C15F6" w:rsidP="005C15F6">
                  <w:pPr>
                    <w:pStyle w:val="NoSpacing"/>
                    <w:jc w:val="left"/>
                  </w:pPr>
                  <w:r>
                    <w:t>-</w:t>
                  </w:r>
                  <w:proofErr w:type="gramStart"/>
                  <w:r>
                    <w:rPr>
                      <w:b/>
                      <w:bCs/>
                    </w:rPr>
                    <w:t>J</w:t>
                  </w:r>
                  <w:r w:rsidRPr="005C15F6">
                    <w:rPr>
                      <w:b/>
                      <w:bCs/>
                    </w:rPr>
                    <w:t>ava ,</w:t>
                  </w:r>
                  <w:proofErr w:type="gramEnd"/>
                  <w:r w:rsidRPr="005C15F6">
                    <w:rPr>
                      <w:b/>
                      <w:bCs/>
                    </w:rPr>
                    <w:t xml:space="preserve"> Data Analysis tool.</w:t>
                  </w:r>
                  <w:r>
                    <w:t xml:space="preserve"> </w:t>
                  </w:r>
                  <w:r>
                    <w:t>Create</w:t>
                  </w:r>
                  <w:r>
                    <w:t>d</w:t>
                  </w:r>
                  <w:r>
                    <w:t xml:space="preserve"> a Java program that allows users to perform basic data analysis tasks on a dataset. The program </w:t>
                  </w:r>
                  <w:r>
                    <w:t>c</w:t>
                  </w:r>
                  <w:r>
                    <w:t>ould load a dataset, perform various data analysis operations, and display the results to the user.</w:t>
                  </w:r>
                </w:p>
                <w:p w14:paraId="419FA1DC" w14:textId="77ABDC07" w:rsidR="008F6337" w:rsidRDefault="008F6337" w:rsidP="005C15F6">
                  <w:pPr>
                    <w:framePr w:hSpace="180" w:wrap="around" w:hAnchor="margin" w:x="-450" w:y="-1414"/>
                    <w:jc w:val="both"/>
                  </w:pPr>
                </w:p>
              </w:tc>
            </w:tr>
            <w:tr w:rsidR="008F6337" w14:paraId="64010DBC" w14:textId="77777777" w:rsidTr="005C15F6">
              <w:trPr>
                <w:trHeight w:val="3672"/>
              </w:trPr>
              <w:tc>
                <w:tcPr>
                  <w:tcW w:w="618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2C741D9" w14:textId="4802EEC0" w:rsidR="007B2F5C" w:rsidRPr="005152F2" w:rsidRDefault="00000000" w:rsidP="005C15F6">
                  <w:pPr>
                    <w:pStyle w:val="Heading2"/>
                    <w:framePr w:hSpace="180" w:wrap="around" w:hAnchor="margin" w:x="-450" w:y="-1414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D16F64DE3F685448C1CBBF1977039B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6AF0E7E8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b/>
                      <w:bCs/>
                      <w:color w:val="000000"/>
                      <w:sz w:val="22"/>
                      <w:szCs w:val="22"/>
                    </w:rPr>
                    <w:t>Kennesaw State University</w:t>
                  </w: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, Marietta GA — Bachelor of Science in Information Technology 2022-2024</w:t>
                  </w:r>
                </w:p>
                <w:p w14:paraId="36FD8ED1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b/>
                      <w:bCs/>
                      <w:color w:val="000000"/>
                      <w:sz w:val="22"/>
                      <w:szCs w:val="22"/>
                    </w:rPr>
                    <w:t>Middlesex Community College,</w:t>
                  </w: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 xml:space="preserve"> Lowell MA — Associates of Science in Computer Science 2020-2022</w:t>
                  </w:r>
                </w:p>
                <w:p w14:paraId="385CB22E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b/>
                      <w:bCs/>
                      <w:color w:val="000000"/>
                      <w:sz w:val="22"/>
                      <w:szCs w:val="22"/>
                    </w:rPr>
                    <w:t>Relevant Coursework:</w:t>
                  </w:r>
                </w:p>
                <w:p w14:paraId="572C68C6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- Data Analysis and Visualization</w:t>
                  </w:r>
                </w:p>
                <w:p w14:paraId="5DBC5A81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- Database Management</w:t>
                  </w:r>
                </w:p>
                <w:p w14:paraId="1DE8FA41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- Statistics for Data Science</w:t>
                  </w:r>
                </w:p>
                <w:p w14:paraId="0DD55EF7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- Python Programming</w:t>
                  </w:r>
                </w:p>
                <w:p w14:paraId="4DA8EAEB" w14:textId="77777777" w:rsidR="005C15F6" w:rsidRPr="002D2CF9" w:rsidRDefault="005C15F6" w:rsidP="005C15F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</w:pPr>
                  <w:r w:rsidRPr="002D2CF9">
                    <w:rPr>
                      <w:rFonts w:ascii="Ö´," w:hAnsi="Ö´," w:cs="Ö´,"/>
                      <w:color w:val="000000"/>
                      <w:sz w:val="22"/>
                      <w:szCs w:val="22"/>
                    </w:rPr>
                    <w:t>- SQL</w:t>
                  </w:r>
                </w:p>
                <w:p w14:paraId="11361CF1" w14:textId="55437EF3" w:rsidR="008F6337" w:rsidRDefault="008F6337" w:rsidP="00EB57AA">
                  <w:pPr>
                    <w:framePr w:hSpace="180" w:wrap="around" w:hAnchor="margin" w:x="-450" w:y="-1414"/>
                  </w:pPr>
                </w:p>
              </w:tc>
            </w:tr>
          </w:tbl>
          <w:p w14:paraId="3D6C4DB3" w14:textId="77777777" w:rsidR="008F6337" w:rsidRPr="005152F2" w:rsidRDefault="008F6337" w:rsidP="00EB57AA"/>
        </w:tc>
      </w:tr>
    </w:tbl>
    <w:p w14:paraId="403AC92F" w14:textId="6EAF12A5" w:rsidR="005C15F6" w:rsidRDefault="005C15F6" w:rsidP="002D2CF9">
      <w:pPr>
        <w:pStyle w:val="NoSpacing"/>
        <w:jc w:val="both"/>
      </w:pPr>
    </w:p>
    <w:sectPr w:rsidR="005C15F6" w:rsidSect="00FE20E6">
      <w:footerReference w:type="default" r:id="rId7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6468" w14:textId="77777777" w:rsidR="0049576E" w:rsidRDefault="0049576E" w:rsidP="003856C9">
      <w:pPr>
        <w:spacing w:after="0" w:line="240" w:lineRule="auto"/>
      </w:pPr>
      <w:r>
        <w:separator/>
      </w:r>
    </w:p>
  </w:endnote>
  <w:endnote w:type="continuationSeparator" w:id="0">
    <w:p w14:paraId="7C509983" w14:textId="77777777" w:rsidR="0049576E" w:rsidRDefault="0049576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Ö´,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F0C1" w14:textId="5549EB46" w:rsidR="003856C9" w:rsidRDefault="00000000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DF4C" w14:textId="77777777" w:rsidR="0049576E" w:rsidRDefault="0049576E" w:rsidP="003856C9">
      <w:pPr>
        <w:spacing w:after="0" w:line="240" w:lineRule="auto"/>
      </w:pPr>
      <w:r>
        <w:separator/>
      </w:r>
    </w:p>
  </w:footnote>
  <w:footnote w:type="continuationSeparator" w:id="0">
    <w:p w14:paraId="25431893" w14:textId="77777777" w:rsidR="0049576E" w:rsidRDefault="0049576E" w:rsidP="00385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1"/>
    <w:rsid w:val="00052BE1"/>
    <w:rsid w:val="00070115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D2CF9"/>
    <w:rsid w:val="002F485A"/>
    <w:rsid w:val="003053D9"/>
    <w:rsid w:val="003856C9"/>
    <w:rsid w:val="00396369"/>
    <w:rsid w:val="003F4D31"/>
    <w:rsid w:val="0043426C"/>
    <w:rsid w:val="00441EB9"/>
    <w:rsid w:val="004460D5"/>
    <w:rsid w:val="00463463"/>
    <w:rsid w:val="00473EF8"/>
    <w:rsid w:val="004760E5"/>
    <w:rsid w:val="0049576E"/>
    <w:rsid w:val="004D22BB"/>
    <w:rsid w:val="005152F2"/>
    <w:rsid w:val="00534E4E"/>
    <w:rsid w:val="00551D35"/>
    <w:rsid w:val="00557019"/>
    <w:rsid w:val="005674AC"/>
    <w:rsid w:val="005A1E51"/>
    <w:rsid w:val="005A7E57"/>
    <w:rsid w:val="005C15F6"/>
    <w:rsid w:val="005C7991"/>
    <w:rsid w:val="00616FF4"/>
    <w:rsid w:val="006A1CFA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15684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C2FD7"/>
    <w:rsid w:val="00CE6306"/>
    <w:rsid w:val="00D11C4D"/>
    <w:rsid w:val="00D5067A"/>
    <w:rsid w:val="00DC79BB"/>
    <w:rsid w:val="00E34D58"/>
    <w:rsid w:val="00E941EF"/>
    <w:rsid w:val="00EB1C1B"/>
    <w:rsid w:val="00EB57AA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0F40C"/>
  <w15:chartTrackingRefBased/>
  <w15:docId w15:val="{2CBAE51F-876B-8547-B189-18BC868B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4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rie-fotso-5b75a31a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efotso/Library/Containers/com.microsoft.Word/Data/Library/Application%20Support/Microsoft/Office/16.0/DTS/en-US%7b9FC312EF-5447-444B-9559-AEC168B1A131%7d/%7b564A5287-2154-E241-A393-79824818B3A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BFD19CFFEEB41A04879C74286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B8662-0E0B-AD44-9A53-75DF0DFB7626}"/>
      </w:docPartPr>
      <w:docPartBody>
        <w:p w:rsidR="00000000" w:rsidRDefault="00000000">
          <w:pPr>
            <w:pStyle w:val="927BFD19CFFEEB41A04879C742862458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A371B8DE92BBF14686203BD7ECE5E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94795-57D0-F447-9C38-D2791D6B3ED2}"/>
      </w:docPartPr>
      <w:docPartBody>
        <w:p w:rsidR="00000000" w:rsidRDefault="00000000">
          <w:pPr>
            <w:pStyle w:val="A371B8DE92BBF14686203BD7ECE5E4BE"/>
          </w:pPr>
          <w:r>
            <w:t>Objective</w:t>
          </w:r>
        </w:p>
      </w:docPartBody>
    </w:docPart>
    <w:docPart>
      <w:docPartPr>
        <w:name w:val="7111C87DD1852745A7869F31563C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61CF5-9F3D-5E46-BBC6-3B90269E9BB3}"/>
      </w:docPartPr>
      <w:docPartBody>
        <w:p w:rsidR="00000000" w:rsidRDefault="00000000">
          <w:pPr>
            <w:pStyle w:val="7111C87DD1852745A7869F31563C2EA8"/>
          </w:pPr>
          <w:r>
            <w:t>Skills</w:t>
          </w:r>
        </w:p>
      </w:docPartBody>
    </w:docPart>
    <w:docPart>
      <w:docPartPr>
        <w:name w:val="EE2364268C8D454EB844ABF10F760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370FD-5E19-8547-B9CD-4A412E635251}"/>
      </w:docPartPr>
      <w:docPartBody>
        <w:p w:rsidR="00000000" w:rsidRDefault="00000000">
          <w:pPr>
            <w:pStyle w:val="EE2364268C8D454EB844ABF10F7604E4"/>
          </w:pPr>
          <w:r w:rsidRPr="005152F2">
            <w:t>Experience</w:t>
          </w:r>
        </w:p>
      </w:docPartBody>
    </w:docPart>
    <w:docPart>
      <w:docPartPr>
        <w:name w:val="0D16F64DE3F685448C1CBBF1977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AA95A-8E07-4540-8181-E6E944F6C507}"/>
      </w:docPartPr>
      <w:docPartBody>
        <w:p w:rsidR="00000000" w:rsidRDefault="00000000">
          <w:pPr>
            <w:pStyle w:val="0D16F64DE3F685448C1CBBF1977039BC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Ö´,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BB"/>
    <w:rsid w:val="00117545"/>
    <w:rsid w:val="0045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BFD19CFFEEB41A04879C742862458">
    <w:name w:val="927BFD19CFFEEB41A04879C742862458"/>
  </w:style>
  <w:style w:type="paragraph" w:customStyle="1" w:styleId="D67F68DF76684E468099E91D4F370323">
    <w:name w:val="D67F68DF76684E468099E91D4F370323"/>
  </w:style>
  <w:style w:type="paragraph" w:customStyle="1" w:styleId="A6552F3F1328D5439D9FB9736299FB84">
    <w:name w:val="A6552F3F1328D5439D9FB9736299FB84"/>
  </w:style>
  <w:style w:type="paragraph" w:customStyle="1" w:styleId="779FD41501ED0F47BD8F64331D4CDDB7">
    <w:name w:val="779FD41501ED0F47BD8F64331D4CDDB7"/>
  </w:style>
  <w:style w:type="paragraph" w:customStyle="1" w:styleId="88979FB017661C468AE4487861D5D375">
    <w:name w:val="88979FB017661C468AE4487861D5D375"/>
  </w:style>
  <w:style w:type="paragraph" w:customStyle="1" w:styleId="A371B8DE92BBF14686203BD7ECE5E4BE">
    <w:name w:val="A371B8DE92BBF14686203BD7ECE5E4BE"/>
  </w:style>
  <w:style w:type="paragraph" w:customStyle="1" w:styleId="0DE370CC43B98D448AE2B5478FEDDF90">
    <w:name w:val="0DE370CC43B98D448AE2B5478FEDDF90"/>
  </w:style>
  <w:style w:type="paragraph" w:customStyle="1" w:styleId="7111C87DD1852745A7869F31563C2EA8">
    <w:name w:val="7111C87DD1852745A7869F31563C2EA8"/>
  </w:style>
  <w:style w:type="paragraph" w:customStyle="1" w:styleId="471AE620552DE840BC7054B222B3E587">
    <w:name w:val="471AE620552DE840BC7054B222B3E587"/>
  </w:style>
  <w:style w:type="paragraph" w:customStyle="1" w:styleId="EE2364268C8D454EB844ABF10F7604E4">
    <w:name w:val="EE2364268C8D454EB844ABF10F7604E4"/>
  </w:style>
  <w:style w:type="paragraph" w:customStyle="1" w:styleId="644D441253DB0A4980B7BE1EC1DA9839">
    <w:name w:val="644D441253DB0A4980B7BE1EC1DA9839"/>
  </w:style>
  <w:style w:type="paragraph" w:customStyle="1" w:styleId="CE00726188268B429F8B97907F421A78">
    <w:name w:val="CE00726188268B429F8B97907F421A78"/>
  </w:style>
  <w:style w:type="paragraph" w:customStyle="1" w:styleId="1A3F8B956E778E4892855445E70C9481">
    <w:name w:val="1A3F8B956E778E4892855445E70C9481"/>
  </w:style>
  <w:style w:type="paragraph" w:customStyle="1" w:styleId="C7E8C43835583444A3D2B1C0496D5952">
    <w:name w:val="C7E8C43835583444A3D2B1C0496D5952"/>
  </w:style>
  <w:style w:type="paragraph" w:customStyle="1" w:styleId="99484A68B3E0594D98B4E2827F35DD2D">
    <w:name w:val="99484A68B3E0594D98B4E2827F35DD2D"/>
  </w:style>
  <w:style w:type="paragraph" w:customStyle="1" w:styleId="C7198CAD54B4824EBD92725ECE22E8DA">
    <w:name w:val="C7198CAD54B4824EBD92725ECE22E8DA"/>
  </w:style>
  <w:style w:type="paragraph" w:customStyle="1" w:styleId="0D16F64DE3F685448C1CBBF1977039BC">
    <w:name w:val="0D16F64DE3F685448C1CBBF1977039BC"/>
  </w:style>
  <w:style w:type="paragraph" w:customStyle="1" w:styleId="6EEAC8D4DA688E4AADD345DAD67A9DBC">
    <w:name w:val="6EEAC8D4DA688E4AADD345DAD67A9DBC"/>
  </w:style>
  <w:style w:type="paragraph" w:customStyle="1" w:styleId="D970C8A62D28414A808997179204D60E">
    <w:name w:val="D970C8A62D28414A808997179204D60E"/>
  </w:style>
  <w:style w:type="paragraph" w:customStyle="1" w:styleId="EEBEF5B5EB04844F9465D229AAD99BBB">
    <w:name w:val="EEBEF5B5EB04844F9465D229AAD99BBB"/>
  </w:style>
  <w:style w:type="paragraph" w:customStyle="1" w:styleId="2BD61F08C5DC7E4F92DB29D4BDC59BB7">
    <w:name w:val="2BD61F08C5DC7E4F92DB29D4BDC59BB7"/>
  </w:style>
  <w:style w:type="paragraph" w:customStyle="1" w:styleId="B290D109124A6E418A1FAE8B4E97B33F">
    <w:name w:val="B290D109124A6E418A1FAE8B4E97B33F"/>
  </w:style>
  <w:style w:type="paragraph" w:customStyle="1" w:styleId="5186884FE4F5B04EA18835B37BB6BE22">
    <w:name w:val="5186884FE4F5B04EA18835B37BB6BE22"/>
    <w:rsid w:val="00456CBB"/>
  </w:style>
  <w:style w:type="paragraph" w:customStyle="1" w:styleId="6C0C108C610D874291EE42790B10E796">
    <w:name w:val="6C0C108C610D874291EE42790B10E796"/>
    <w:rsid w:val="00456CBB"/>
  </w:style>
  <w:style w:type="paragraph" w:customStyle="1" w:styleId="1BD7B69A7C98FF4CB755658E95C87D2B">
    <w:name w:val="1BD7B69A7C98FF4CB755658E95C87D2B"/>
    <w:rsid w:val="00456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67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Odile Fotso</dc:creator>
  <cp:keywords/>
  <dc:description/>
  <cp:lastModifiedBy>Marie Fotso</cp:lastModifiedBy>
  <cp:revision>2</cp:revision>
  <dcterms:created xsi:type="dcterms:W3CDTF">2023-09-27T20:35:00Z</dcterms:created>
  <dcterms:modified xsi:type="dcterms:W3CDTF">2023-09-27T21:57:00Z</dcterms:modified>
</cp:coreProperties>
</file>